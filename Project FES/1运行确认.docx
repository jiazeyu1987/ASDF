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73675" cy="875030"/>
            <wp:effectExtent l="0" t="0" r="317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r>
        <w:drawing>
          <wp:inline distT="0" distB="0" distL="114300" distR="114300">
            <wp:extent cx="5257165" cy="671830"/>
            <wp:effectExtent l="0" t="0" r="635" b="13970"/>
            <wp:docPr id="11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r>
        <w:drawing>
          <wp:inline distT="0" distB="0" distL="114300" distR="114300">
            <wp:extent cx="5267960" cy="212090"/>
            <wp:effectExtent l="0" t="0" r="88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7464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r>
        <w:drawing>
          <wp:inline distT="0" distB="0" distL="114300" distR="114300">
            <wp:extent cx="5272405" cy="2461260"/>
            <wp:effectExtent l="0" t="0" r="444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</w:t>
      </w:r>
    </w:p>
    <w:p>
      <w:r>
        <w:drawing>
          <wp:inline distT="0" distB="0" distL="114300" distR="114300">
            <wp:extent cx="5260975" cy="1470660"/>
            <wp:effectExtent l="0" t="0" r="1587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</w:t>
      </w:r>
    </w:p>
    <w:p/>
    <w:p>
      <w:r>
        <w:drawing>
          <wp:inline distT="0" distB="0" distL="114300" distR="114300">
            <wp:extent cx="5262880" cy="2697480"/>
            <wp:effectExtent l="0" t="0" r="1397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90165"/>
            <wp:effectExtent l="0" t="0" r="1460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</w:t>
      </w:r>
    </w:p>
    <w:p>
      <w:r>
        <w:drawing>
          <wp:inline distT="0" distB="0" distL="114300" distR="114300">
            <wp:extent cx="3885565" cy="94297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78230"/>
            <wp:effectExtent l="0" t="0" r="1460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</w:t>
      </w:r>
    </w:p>
    <w:p>
      <w:r>
        <w:drawing>
          <wp:inline distT="0" distB="0" distL="114300" distR="114300">
            <wp:extent cx="5267325" cy="3157855"/>
            <wp:effectExtent l="0" t="0" r="952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</w:t>
      </w:r>
    </w:p>
    <w:p>
      <w:r>
        <w:drawing>
          <wp:inline distT="0" distB="0" distL="114300" distR="114300">
            <wp:extent cx="5273675" cy="3389630"/>
            <wp:effectExtent l="0" t="0" r="317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18895"/>
            <wp:effectExtent l="0" t="0" r="698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</w:t>
      </w:r>
    </w:p>
    <w:p>
      <w:r>
        <w:drawing>
          <wp:inline distT="0" distB="0" distL="114300" distR="114300">
            <wp:extent cx="5266055" cy="962660"/>
            <wp:effectExtent l="0" t="0" r="10795" b="889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1515"/>
            <wp:effectExtent l="0" t="0" r="107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7280"/>
            <wp:effectExtent l="0" t="0" r="1079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57165" cy="671830"/>
            <wp:effectExtent l="0" t="0" r="635" b="13970"/>
            <wp:docPr id="1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718945"/>
            <wp:effectExtent l="0" t="0" r="444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</w:t>
      </w:r>
    </w:p>
    <w:p>
      <w:r>
        <w:drawing>
          <wp:inline distT="0" distB="0" distL="114300" distR="114300">
            <wp:extent cx="5262245" cy="837565"/>
            <wp:effectExtent l="0" t="0" r="1460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3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42010"/>
            <wp:effectExtent l="0" t="0" r="10795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74645"/>
            <wp:effectExtent l="0" t="0" r="1079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</w:t>
      </w:r>
    </w:p>
    <w:p>
      <w:r>
        <w:drawing>
          <wp:inline distT="0" distB="0" distL="114300" distR="114300">
            <wp:extent cx="5272405" cy="1613535"/>
            <wp:effectExtent l="0" t="0" r="444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</w:t>
      </w:r>
    </w:p>
    <w:p>
      <w:r>
        <w:drawing>
          <wp:inline distT="0" distB="0" distL="114300" distR="114300">
            <wp:extent cx="5271135" cy="692150"/>
            <wp:effectExtent l="0" t="0" r="5715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</w:t>
      </w:r>
    </w:p>
    <w:p>
      <w:r>
        <w:drawing>
          <wp:inline distT="0" distB="0" distL="114300" distR="114300">
            <wp:extent cx="5273675" cy="826135"/>
            <wp:effectExtent l="0" t="0" r="3175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</w:t>
      </w:r>
    </w:p>
    <w:p>
      <w:r>
        <w:drawing>
          <wp:inline distT="0" distB="0" distL="114300" distR="114300">
            <wp:extent cx="5262880" cy="1666240"/>
            <wp:effectExtent l="0" t="0" r="1397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967990"/>
            <wp:effectExtent l="0" t="0" r="698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</w:t>
      </w:r>
    </w:p>
    <w:p>
      <w:r>
        <w:drawing>
          <wp:inline distT="0" distB="0" distL="114300" distR="114300">
            <wp:extent cx="5273675" cy="3389630"/>
            <wp:effectExtent l="0" t="0" r="317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62710"/>
            <wp:effectExtent l="0" t="0" r="1143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</w:t>
      </w:r>
    </w:p>
    <w:p>
      <w:r>
        <w:drawing>
          <wp:inline distT="0" distB="0" distL="114300" distR="114300">
            <wp:extent cx="5273040" cy="1193165"/>
            <wp:effectExtent l="0" t="0" r="381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110480"/>
            <wp:effectExtent l="0" t="0" r="3810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</w:t>
      </w:r>
    </w:p>
    <w:p>
      <w:r>
        <w:drawing>
          <wp:inline distT="0" distB="0" distL="114300" distR="114300">
            <wp:extent cx="5273040" cy="5110480"/>
            <wp:effectExtent l="0" t="0" r="3810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</w:t>
      </w:r>
    </w:p>
    <w:p>
      <w:r>
        <w:drawing>
          <wp:inline distT="0" distB="0" distL="114300" distR="114300">
            <wp:extent cx="5273040" cy="5110480"/>
            <wp:effectExtent l="0" t="0" r="381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</w:t>
      </w:r>
    </w:p>
    <w:p>
      <w:r>
        <w:drawing>
          <wp:inline distT="0" distB="0" distL="114300" distR="114300">
            <wp:extent cx="5272405" cy="2075180"/>
            <wp:effectExtent l="0" t="0" r="444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</w:t>
      </w:r>
    </w:p>
    <w:p>
      <w:r>
        <w:drawing>
          <wp:inline distT="0" distB="0" distL="114300" distR="114300">
            <wp:extent cx="5260975" cy="1233805"/>
            <wp:effectExtent l="0" t="0" r="1587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</w:t>
      </w:r>
    </w:p>
    <w:p>
      <w:r>
        <w:drawing>
          <wp:inline distT="0" distB="0" distL="114300" distR="114300">
            <wp:extent cx="5260975" cy="1037590"/>
            <wp:effectExtent l="0" t="0" r="1587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</w:t>
      </w:r>
    </w:p>
    <w:p>
      <w:r>
        <w:drawing>
          <wp:inline distT="0" distB="0" distL="114300" distR="114300">
            <wp:extent cx="5266055" cy="1006475"/>
            <wp:effectExtent l="0" t="0" r="1079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</w:t>
      </w:r>
    </w:p>
    <w:p>
      <w:r>
        <w:drawing>
          <wp:inline distT="0" distB="0" distL="114300" distR="114300">
            <wp:extent cx="5266690" cy="1611630"/>
            <wp:effectExtent l="0" t="0" r="1016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</w:t>
      </w:r>
    </w:p>
    <w:p>
      <w:r>
        <w:drawing>
          <wp:inline distT="0" distB="0" distL="114300" distR="114300">
            <wp:extent cx="5266690" cy="1829435"/>
            <wp:effectExtent l="0" t="0" r="10160" b="184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</w:t>
      </w:r>
    </w:p>
    <w:p>
      <w:r>
        <w:drawing>
          <wp:inline distT="0" distB="0" distL="114300" distR="114300">
            <wp:extent cx="5274310" cy="5607050"/>
            <wp:effectExtent l="0" t="0" r="25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5607050"/>
            <wp:effectExtent l="0" t="0" r="254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</w:t>
      </w:r>
    </w:p>
    <w:p>
      <w:r>
        <w:drawing>
          <wp:inline distT="0" distB="0" distL="114300" distR="114300">
            <wp:extent cx="5274310" cy="5607050"/>
            <wp:effectExtent l="0" t="0" r="254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</w:t>
      </w:r>
    </w:p>
    <w:p>
      <w:r>
        <w:drawing>
          <wp:inline distT="0" distB="0" distL="114300" distR="114300">
            <wp:extent cx="5262245" cy="2098675"/>
            <wp:effectExtent l="0" t="0" r="14605" b="158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</w:t>
      </w:r>
    </w:p>
    <w:p>
      <w:r>
        <w:drawing>
          <wp:inline distT="0" distB="0" distL="114300" distR="114300">
            <wp:extent cx="5274310" cy="5607050"/>
            <wp:effectExtent l="0" t="0" r="254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07050"/>
            <wp:effectExtent l="0" t="0" r="254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07050"/>
            <wp:effectExtent l="0" t="0" r="2540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186940"/>
            <wp:effectExtent l="0" t="0" r="146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</w:t>
      </w:r>
    </w:p>
    <w:p>
      <w:r>
        <w:drawing>
          <wp:inline distT="0" distB="0" distL="114300" distR="114300">
            <wp:extent cx="5273040" cy="4999990"/>
            <wp:effectExtent l="0" t="0" r="381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99990"/>
            <wp:effectExtent l="0" t="0" r="381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</w:t>
      </w:r>
    </w:p>
    <w:p>
      <w:r>
        <w:drawing>
          <wp:inline distT="0" distB="0" distL="114300" distR="114300">
            <wp:extent cx="5272405" cy="3048000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</w:t>
      </w:r>
    </w:p>
    <w:p>
      <w:r>
        <w:drawing>
          <wp:inline distT="0" distB="0" distL="114300" distR="114300">
            <wp:extent cx="5268595" cy="2254885"/>
            <wp:effectExtent l="0" t="0" r="8255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</w:t>
      </w:r>
    </w:p>
    <w:p>
      <w:r>
        <w:drawing>
          <wp:inline distT="0" distB="0" distL="114300" distR="114300">
            <wp:extent cx="5266055" cy="904875"/>
            <wp:effectExtent l="0" t="0" r="1079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20470"/>
            <wp:effectExtent l="0" t="0" r="10795" b="177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</w:t>
      </w:r>
    </w:p>
    <w:p>
      <w:r>
        <w:drawing>
          <wp:inline distT="0" distB="0" distL="114300" distR="114300">
            <wp:extent cx="5266055" cy="1445260"/>
            <wp:effectExtent l="0" t="0" r="10795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</w:t>
      </w:r>
    </w:p>
    <w:p>
      <w:r>
        <w:drawing>
          <wp:inline distT="0" distB="0" distL="114300" distR="114300">
            <wp:extent cx="5267325" cy="1784985"/>
            <wp:effectExtent l="0" t="0" r="9525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</w:t>
      </w:r>
    </w:p>
    <w:p>
      <w:r>
        <w:drawing>
          <wp:inline distT="0" distB="0" distL="114300" distR="114300">
            <wp:extent cx="5271135" cy="334645"/>
            <wp:effectExtent l="0" t="0" r="571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</w:t>
      </w:r>
    </w:p>
    <w:p>
      <w:r>
        <w:drawing>
          <wp:inline distT="0" distB="0" distL="114300" distR="114300">
            <wp:extent cx="5266055" cy="1351915"/>
            <wp:effectExtent l="0" t="0" r="1079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</w:t>
      </w:r>
    </w:p>
    <w:p>
      <w:r>
        <w:drawing>
          <wp:inline distT="0" distB="0" distL="114300" distR="114300">
            <wp:extent cx="5273040" cy="4999990"/>
            <wp:effectExtent l="0" t="0" r="381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44</w:t>
      </w:r>
    </w:p>
    <w:p/>
    <w:p>
      <w:r>
        <w:drawing>
          <wp:inline distT="0" distB="0" distL="114300" distR="114300">
            <wp:extent cx="5273040" cy="4999990"/>
            <wp:effectExtent l="0" t="0" r="3810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</w:t>
      </w:r>
    </w:p>
    <w:p>
      <w:r>
        <w:drawing>
          <wp:inline distT="0" distB="0" distL="114300" distR="114300">
            <wp:extent cx="5268595" cy="2071370"/>
            <wp:effectExtent l="0" t="0" r="8255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</w:t>
      </w:r>
    </w:p>
    <w:p>
      <w:r>
        <w:drawing>
          <wp:inline distT="0" distB="0" distL="114300" distR="114300">
            <wp:extent cx="5257165" cy="671830"/>
            <wp:effectExtent l="0" t="0" r="635" b="13970"/>
            <wp:docPr id="12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170940"/>
            <wp:effectExtent l="0" t="0" r="15875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</w:t>
      </w:r>
    </w:p>
    <w:p>
      <w:r>
        <w:drawing>
          <wp:inline distT="0" distB="0" distL="114300" distR="114300">
            <wp:extent cx="5266055" cy="1763395"/>
            <wp:effectExtent l="0" t="0" r="1079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</w:t>
      </w:r>
    </w:p>
    <w:p>
      <w:r>
        <w:drawing>
          <wp:inline distT="0" distB="0" distL="114300" distR="114300">
            <wp:extent cx="5268595" cy="1390015"/>
            <wp:effectExtent l="0" t="0" r="825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94790"/>
            <wp:effectExtent l="0" t="0" r="10795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</w:t>
      </w:r>
    </w:p>
    <w:p>
      <w:r>
        <w:drawing>
          <wp:inline distT="0" distB="0" distL="114300" distR="114300">
            <wp:extent cx="5268595" cy="1179195"/>
            <wp:effectExtent l="0" t="0" r="825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274445"/>
            <wp:effectExtent l="0" t="0" r="1270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</w:t>
      </w:r>
    </w:p>
    <w:p>
      <w:r>
        <w:drawing>
          <wp:inline distT="0" distB="0" distL="114300" distR="114300">
            <wp:extent cx="5272405" cy="1620520"/>
            <wp:effectExtent l="0" t="0" r="4445" b="177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3035"/>
            <wp:effectExtent l="0" t="0" r="3175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3535"/>
            <wp:effectExtent l="0" t="0" r="4445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</w:t>
      </w:r>
    </w:p>
    <w:p>
      <w:r>
        <w:drawing>
          <wp:inline distT="0" distB="0" distL="114300" distR="114300">
            <wp:extent cx="5266055" cy="954405"/>
            <wp:effectExtent l="0" t="0" r="10795" b="171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14730"/>
            <wp:effectExtent l="0" t="0" r="10795" b="139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4550"/>
            <wp:effectExtent l="0" t="0" r="1079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45435"/>
            <wp:effectExtent l="0" t="0" r="10160" b="1206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559685"/>
            <wp:effectExtent l="0" t="0" r="15875" b="1206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</w:t>
      </w:r>
    </w:p>
    <w:p>
      <w:r>
        <w:drawing>
          <wp:inline distT="0" distB="0" distL="114300" distR="114300">
            <wp:extent cx="5266055" cy="979170"/>
            <wp:effectExtent l="0" t="0" r="10795" b="1143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83310"/>
            <wp:effectExtent l="0" t="0" r="1079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</w:t>
      </w:r>
    </w:p>
    <w:p>
      <w:r>
        <w:drawing>
          <wp:inline distT="0" distB="0" distL="114300" distR="114300">
            <wp:extent cx="5262245" cy="2885440"/>
            <wp:effectExtent l="0" t="0" r="14605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461260"/>
            <wp:effectExtent l="0" t="0" r="12700" b="152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657985"/>
            <wp:effectExtent l="0" t="0" r="12065" b="184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55</w:t>
      </w:r>
    </w:p>
    <w:p>
      <w:r>
        <w:drawing>
          <wp:inline distT="0" distB="0" distL="114300" distR="114300">
            <wp:extent cx="5266055" cy="962660"/>
            <wp:effectExtent l="0" t="0" r="10795" b="8890"/>
            <wp:docPr id="1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</w:t>
      </w:r>
    </w:p>
    <w:p>
      <w:r>
        <w:drawing>
          <wp:inline distT="0" distB="0" distL="114300" distR="114300">
            <wp:extent cx="5270500" cy="220345"/>
            <wp:effectExtent l="0" t="0" r="6350" b="825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37845"/>
            <wp:effectExtent l="0" t="0" r="15875" b="1460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</w:t>
      </w:r>
    </w:p>
    <w:p>
      <w:r>
        <w:drawing>
          <wp:inline distT="0" distB="0" distL="114300" distR="114300">
            <wp:extent cx="5274310" cy="1501140"/>
            <wp:effectExtent l="0" t="0" r="254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43175"/>
            <wp:effectExtent l="0" t="0" r="14605" b="952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58</w:t>
      </w:r>
    </w:p>
    <w:p>
      <w:r>
        <w:drawing>
          <wp:inline distT="0" distB="0" distL="114300" distR="114300">
            <wp:extent cx="5262245" cy="1390015"/>
            <wp:effectExtent l="0" t="0" r="14605" b="63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</w:t>
      </w:r>
    </w:p>
    <w:p>
      <w:r>
        <w:drawing>
          <wp:inline distT="0" distB="0" distL="114300" distR="114300">
            <wp:extent cx="5273675" cy="408305"/>
            <wp:effectExtent l="0" t="0" r="3175" b="1079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</w:t>
      </w:r>
    </w:p>
    <w:p>
      <w:r>
        <w:drawing>
          <wp:inline distT="0" distB="0" distL="114300" distR="114300">
            <wp:extent cx="514350" cy="323850"/>
            <wp:effectExtent l="0" t="0" r="0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</w:t>
      </w:r>
    </w:p>
    <w:p>
      <w:r>
        <w:drawing>
          <wp:inline distT="0" distB="0" distL="114300" distR="114300">
            <wp:extent cx="5266055" cy="850265"/>
            <wp:effectExtent l="0" t="0" r="10795" b="698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4105"/>
            <wp:effectExtent l="0" t="0" r="10795" b="1079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62</w:t>
      </w:r>
    </w:p>
    <w:p>
      <w:r>
        <w:drawing>
          <wp:inline distT="0" distB="0" distL="114300" distR="114300">
            <wp:extent cx="5266055" cy="2309495"/>
            <wp:effectExtent l="0" t="0" r="10795" b="1460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</w:t>
      </w:r>
    </w:p>
    <w:p>
      <w:r>
        <w:drawing>
          <wp:inline distT="0" distB="0" distL="114300" distR="114300">
            <wp:extent cx="5273040" cy="4999990"/>
            <wp:effectExtent l="0" t="0" r="3810" b="1016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645"/>
            <wp:effectExtent l="0" t="0" r="8255" b="825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</w:t>
      </w:r>
    </w:p>
    <w:p>
      <w:r>
        <w:drawing>
          <wp:inline distT="0" distB="0" distL="114300" distR="114300">
            <wp:extent cx="5266055" cy="1047750"/>
            <wp:effectExtent l="0" t="0" r="10795" b="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</w:t>
      </w:r>
    </w:p>
    <w:p>
      <w:r>
        <w:drawing>
          <wp:inline distT="0" distB="0" distL="114300" distR="114300">
            <wp:extent cx="5266055" cy="981710"/>
            <wp:effectExtent l="0" t="0" r="10795" b="889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</w:t>
      </w:r>
    </w:p>
    <w:p>
      <w:r>
        <w:drawing>
          <wp:inline distT="0" distB="0" distL="114300" distR="114300">
            <wp:extent cx="5263515" cy="877570"/>
            <wp:effectExtent l="0" t="0" r="13335" b="1778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52420"/>
            <wp:effectExtent l="0" t="0" r="10795" b="508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</w:t>
      </w:r>
    </w:p>
    <w:p>
      <w:r>
        <w:drawing>
          <wp:inline distT="0" distB="0" distL="114300" distR="114300">
            <wp:extent cx="5265420" cy="2840990"/>
            <wp:effectExtent l="0" t="0" r="11430" b="16510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895985"/>
            <wp:effectExtent l="0" t="0" r="12700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</w:t>
      </w:r>
    </w:p>
    <w:p>
      <w:r>
        <w:drawing>
          <wp:inline distT="0" distB="0" distL="114300" distR="114300">
            <wp:extent cx="5266055" cy="1154430"/>
            <wp:effectExtent l="0" t="0" r="10795" b="762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72</w:t>
      </w:r>
    </w:p>
    <w:p>
      <w:r>
        <w:drawing>
          <wp:inline distT="0" distB="0" distL="114300" distR="114300">
            <wp:extent cx="5266055" cy="1505585"/>
            <wp:effectExtent l="0" t="0" r="10795" b="1841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</w:t>
      </w:r>
    </w:p>
    <w:p>
      <w:r>
        <w:drawing>
          <wp:inline distT="0" distB="0" distL="114300" distR="114300">
            <wp:extent cx="5268595" cy="1054100"/>
            <wp:effectExtent l="0" t="0" r="8255" b="1270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  <w:p>
      <w:r>
        <w:drawing>
          <wp:inline distT="0" distB="0" distL="114300" distR="114300">
            <wp:extent cx="5273675" cy="3389630"/>
            <wp:effectExtent l="0" t="0" r="3175" b="127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2545"/>
            <wp:effectExtent l="0" t="0" r="8890" b="190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</w:t>
      </w:r>
    </w:p>
    <w:p>
      <w:r>
        <w:drawing>
          <wp:inline distT="0" distB="0" distL="114300" distR="114300">
            <wp:extent cx="5267325" cy="693420"/>
            <wp:effectExtent l="0" t="0" r="9525" b="1143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110480"/>
            <wp:effectExtent l="0" t="0" r="3810" b="1397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</w:t>
      </w:r>
    </w:p>
    <w:p>
      <w:r>
        <w:drawing>
          <wp:inline distT="0" distB="0" distL="114300" distR="114300">
            <wp:extent cx="5273040" cy="5110480"/>
            <wp:effectExtent l="0" t="0" r="3810" b="1397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77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525905"/>
            <wp:effectExtent l="0" t="0" r="6985" b="1714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78</w:t>
      </w:r>
    </w:p>
    <w:p>
      <w:r>
        <w:drawing>
          <wp:inline distT="0" distB="0" distL="114300" distR="114300">
            <wp:extent cx="5267325" cy="2032000"/>
            <wp:effectExtent l="0" t="0" r="9525" b="635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79</w:t>
      </w:r>
    </w:p>
    <w:p>
      <w:r>
        <w:drawing>
          <wp:inline distT="0" distB="0" distL="114300" distR="114300">
            <wp:extent cx="5266055" cy="937895"/>
            <wp:effectExtent l="0" t="0" r="10795" b="14605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31010"/>
            <wp:effectExtent l="0" t="0" r="10795" b="254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607050"/>
            <wp:effectExtent l="0" t="0" r="2540" b="1270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69465"/>
            <wp:effectExtent l="0" t="0" r="12700" b="6985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607050"/>
            <wp:effectExtent l="0" t="0" r="2540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5845"/>
            <wp:effectExtent l="0" t="0" r="4445" b="825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999990"/>
            <wp:effectExtent l="0" t="0" r="3810" b="1016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70100"/>
            <wp:effectExtent l="0" t="0" r="10795" b="6350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110480"/>
            <wp:effectExtent l="0" t="0" r="3810" b="1397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27735"/>
            <wp:effectExtent l="0" t="0" r="1270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5266055" cy="1275715"/>
            <wp:effectExtent l="0" t="0" r="10795" b="63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82900"/>
            <wp:effectExtent l="0" t="0" r="10160" b="1270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46935"/>
            <wp:effectExtent l="0" t="0" r="9525" b="57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60120"/>
            <wp:effectExtent l="0" t="0" r="10795" b="1143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68245"/>
            <wp:effectExtent l="0" t="0" r="10795" b="825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53285"/>
            <wp:effectExtent l="0" t="0" r="8255" b="1841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962660"/>
            <wp:effectExtent l="0" t="0" r="10795" b="8890"/>
            <wp:docPr id="2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  <w:bookmarkStart w:id="0" w:name="_GoBack"/>
      <w:bookmarkEnd w:id="0"/>
    </w:p>
    <w:p>
      <w:r>
        <w:drawing>
          <wp:inline distT="0" distB="0" distL="114300" distR="114300">
            <wp:extent cx="5266055" cy="1198880"/>
            <wp:effectExtent l="0" t="0" r="10795" b="127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93495"/>
            <wp:effectExtent l="0" t="0" r="3175" b="190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</w:t>
      </w:r>
    </w:p>
    <w:p>
      <w:r>
        <w:drawing>
          <wp:inline distT="0" distB="0" distL="114300" distR="114300">
            <wp:extent cx="5264150" cy="219710"/>
            <wp:effectExtent l="0" t="0" r="12700" b="889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83</w:t>
      </w:r>
    </w:p>
    <w:p>
      <w:r>
        <w:drawing>
          <wp:inline distT="0" distB="0" distL="114300" distR="114300">
            <wp:extent cx="542925" cy="342900"/>
            <wp:effectExtent l="0" t="0" r="9525" b="0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</w:t>
      </w:r>
    </w:p>
    <w:p>
      <w:r>
        <w:drawing>
          <wp:inline distT="0" distB="0" distL="114300" distR="114300">
            <wp:extent cx="1533525" cy="1533525"/>
            <wp:effectExtent l="0" t="0" r="9525" b="9525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</w:t>
      </w:r>
    </w:p>
    <w:p>
      <w:r>
        <w:drawing>
          <wp:inline distT="0" distB="0" distL="114300" distR="114300">
            <wp:extent cx="1733550" cy="666750"/>
            <wp:effectExtent l="0" t="0" r="0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</w:t>
      </w:r>
    </w:p>
    <w:p>
      <w:r>
        <w:drawing>
          <wp:inline distT="0" distB="0" distL="114300" distR="114300">
            <wp:extent cx="4161790" cy="2352675"/>
            <wp:effectExtent l="0" t="0" r="10160" b="9525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</w:t>
      </w:r>
    </w:p>
    <w:p>
      <w:r>
        <w:drawing>
          <wp:inline distT="0" distB="0" distL="114300" distR="114300">
            <wp:extent cx="5272405" cy="2018030"/>
            <wp:effectExtent l="0" t="0" r="4445" b="127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</w:t>
      </w:r>
    </w:p>
    <w:p>
      <w:r>
        <w:drawing>
          <wp:inline distT="0" distB="0" distL="114300" distR="114300">
            <wp:extent cx="5271135" cy="3068320"/>
            <wp:effectExtent l="0" t="0" r="5715" b="17780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412490"/>
            <wp:effectExtent l="0" t="0" r="6350" b="1651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89-90</w:t>
      </w:r>
    </w:p>
    <w:p>
      <w:r>
        <w:drawing>
          <wp:inline distT="0" distB="0" distL="114300" distR="114300">
            <wp:extent cx="5267325" cy="767715"/>
            <wp:effectExtent l="0" t="0" r="9525" b="13335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52600"/>
            <wp:effectExtent l="0" t="0" r="10795" b="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874645"/>
            <wp:effectExtent l="0" t="0" r="10795" b="190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89075"/>
            <wp:effectExtent l="0" t="0" r="17145" b="1587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0605"/>
            <wp:effectExtent l="0" t="0" r="8255" b="1714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25725"/>
            <wp:effectExtent l="0" t="0" r="15240" b="3175"/>
            <wp:docPr id="1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61060"/>
            <wp:effectExtent l="0" t="0" r="10795" b="15240"/>
            <wp:docPr id="1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785620"/>
            <wp:effectExtent l="0" t="0" r="10795" b="5080"/>
            <wp:docPr id="1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07050"/>
            <wp:effectExtent l="0" t="0" r="2540" b="12700"/>
            <wp:docPr id="1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60880"/>
            <wp:effectExtent l="0" t="0" r="2540" b="1270"/>
            <wp:docPr id="1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607050"/>
            <wp:effectExtent l="0" t="0" r="2540" b="12700"/>
            <wp:docPr id="1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085340"/>
            <wp:effectExtent l="0" t="0" r="14605" b="10160"/>
            <wp:docPr id="1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1770"/>
            <wp:effectExtent l="0" t="0" r="2540" b="11430"/>
            <wp:docPr id="1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53285"/>
            <wp:effectExtent l="0" t="0" r="11430" b="18415"/>
            <wp:docPr id="1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97785"/>
            <wp:effectExtent l="0" t="0" r="10160" b="12065"/>
            <wp:docPr id="1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904875"/>
            <wp:effectExtent l="0" t="0" r="0" b="9525"/>
            <wp:docPr id="1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46580"/>
            <wp:effectExtent l="0" t="0" r="6350" b="1270"/>
            <wp:docPr id="1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999990"/>
            <wp:effectExtent l="0" t="0" r="3810" b="10160"/>
            <wp:docPr id="1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61515"/>
            <wp:effectExtent l="0" t="0" r="3175" b="635"/>
            <wp:docPr id="1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35355"/>
            <wp:effectExtent l="0" t="0" r="10795" b="17145"/>
            <wp:docPr id="1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25015"/>
            <wp:effectExtent l="0" t="0" r="10160" b="13335"/>
            <wp:docPr id="1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99990"/>
            <wp:effectExtent l="0" t="0" r="3810" b="10160"/>
            <wp:docPr id="1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56485"/>
            <wp:effectExtent l="0" t="0" r="8255" b="5715"/>
            <wp:docPr id="1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306830"/>
            <wp:effectExtent l="0" t="0" r="3810" b="7620"/>
            <wp:docPr id="1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</w:t>
      </w:r>
    </w:p>
    <w:p>
      <w:r>
        <w:drawing>
          <wp:inline distT="0" distB="0" distL="114300" distR="114300">
            <wp:extent cx="4866640" cy="1809750"/>
            <wp:effectExtent l="0" t="0" r="10160" b="0"/>
            <wp:docPr id="1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87425"/>
            <wp:effectExtent l="0" t="0" r="10795" b="3175"/>
            <wp:docPr id="1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27455"/>
            <wp:effectExtent l="0" t="0" r="3175" b="10795"/>
            <wp:docPr id="1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29030"/>
            <wp:effectExtent l="0" t="0" r="12700" b="13970"/>
            <wp:docPr id="1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7165" cy="671830"/>
            <wp:effectExtent l="0" t="0" r="635" b="13970"/>
            <wp:docPr id="1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12875"/>
            <wp:effectExtent l="0" t="0" r="10795" b="15875"/>
            <wp:docPr id="1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93</w:t>
      </w:r>
    </w:p>
    <w:p>
      <w:r>
        <w:drawing>
          <wp:inline distT="0" distB="0" distL="114300" distR="114300">
            <wp:extent cx="5269865" cy="1214755"/>
            <wp:effectExtent l="0" t="0" r="6985" b="4445"/>
            <wp:docPr id="1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30830"/>
            <wp:effectExtent l="0" t="0" r="10795" b="7620"/>
            <wp:docPr id="1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</w:t>
      </w:r>
    </w:p>
    <w:p>
      <w:r>
        <w:drawing>
          <wp:inline distT="0" distB="0" distL="114300" distR="114300">
            <wp:extent cx="5260340" cy="2862580"/>
            <wp:effectExtent l="0" t="0" r="16510" b="13970"/>
            <wp:docPr id="17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03095"/>
            <wp:effectExtent l="0" t="0" r="12065" b="1905"/>
            <wp:docPr id="1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</w:t>
      </w:r>
    </w:p>
    <w:p>
      <w:r>
        <w:drawing>
          <wp:inline distT="0" distB="0" distL="114300" distR="114300">
            <wp:extent cx="5271135" cy="1494155"/>
            <wp:effectExtent l="0" t="0" r="5715" b="10795"/>
            <wp:docPr id="1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77570"/>
            <wp:effectExtent l="0" t="0" r="10795" b="17780"/>
            <wp:docPr id="1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97</w:t>
      </w:r>
    </w:p>
    <w:p>
      <w:r>
        <w:drawing>
          <wp:inline distT="0" distB="0" distL="114300" distR="114300">
            <wp:extent cx="5266055" cy="1681480"/>
            <wp:effectExtent l="0" t="0" r="10795" b="13970"/>
            <wp:docPr id="1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1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99</w:t>
      </w:r>
    </w:p>
    <w:p>
      <w:r>
        <w:drawing>
          <wp:inline distT="0" distB="0" distL="114300" distR="114300">
            <wp:extent cx="5257165" cy="1326515"/>
            <wp:effectExtent l="0" t="0" r="635" b="6985"/>
            <wp:docPr id="1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67330"/>
            <wp:effectExtent l="0" t="0" r="10160" b="13970"/>
            <wp:docPr id="1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  <w:p>
      <w:r>
        <w:drawing>
          <wp:inline distT="0" distB="0" distL="114300" distR="114300">
            <wp:extent cx="5273675" cy="2747010"/>
            <wp:effectExtent l="0" t="0" r="3175" b="15240"/>
            <wp:docPr id="1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</w:t>
      </w:r>
    </w:p>
    <w:p>
      <w:r>
        <w:drawing>
          <wp:inline distT="0" distB="0" distL="114300" distR="114300">
            <wp:extent cx="5265420" cy="2359660"/>
            <wp:effectExtent l="0" t="0" r="11430" b="2540"/>
            <wp:docPr id="1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82215"/>
            <wp:effectExtent l="0" t="0" r="13970" b="13335"/>
            <wp:docPr id="1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</w:t>
      </w:r>
    </w:p>
    <w:p>
      <w:r>
        <w:drawing>
          <wp:inline distT="0" distB="0" distL="114300" distR="114300">
            <wp:extent cx="5273040" cy="265430"/>
            <wp:effectExtent l="0" t="0" r="3810" b="1270"/>
            <wp:docPr id="1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</w:t>
      </w:r>
    </w:p>
    <w:p>
      <w:r>
        <w:drawing>
          <wp:inline distT="0" distB="0" distL="114300" distR="114300">
            <wp:extent cx="5273675" cy="2529840"/>
            <wp:effectExtent l="0" t="0" r="3175" b="3810"/>
            <wp:docPr id="1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0180"/>
            <wp:effectExtent l="0" t="0" r="6985" b="13970"/>
            <wp:docPr id="1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73580"/>
            <wp:effectExtent l="0" t="0" r="8255" b="7620"/>
            <wp:docPr id="1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</w:t>
      </w:r>
    </w:p>
    <w:p>
      <w:r>
        <w:drawing>
          <wp:inline distT="0" distB="0" distL="114300" distR="114300">
            <wp:extent cx="5266055" cy="1360170"/>
            <wp:effectExtent l="0" t="0" r="10795" b="11430"/>
            <wp:docPr id="1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07050"/>
            <wp:effectExtent l="0" t="0" r="2540" b="12700"/>
            <wp:docPr id="1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07050"/>
            <wp:effectExtent l="0" t="0" r="2540" b="12700"/>
            <wp:docPr id="1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38680"/>
            <wp:effectExtent l="0" t="0" r="10160" b="13970"/>
            <wp:docPr id="1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4999990"/>
            <wp:effectExtent l="0" t="0" r="3810" b="10160"/>
            <wp:docPr id="1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110480"/>
            <wp:effectExtent l="0" t="0" r="3810" b="13970"/>
            <wp:docPr id="19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3590"/>
            <wp:effectExtent l="0" t="0" r="3175" b="3810"/>
            <wp:docPr id="2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51865"/>
            <wp:effectExtent l="0" t="0" r="10795" b="635"/>
            <wp:docPr id="2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78940"/>
            <wp:effectExtent l="0" t="0" r="10795" b="16510"/>
            <wp:docPr id="2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773045"/>
            <wp:effectExtent l="0" t="0" r="14605" b="8255"/>
            <wp:docPr id="20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47725"/>
            <wp:effectExtent l="0" t="0" r="10795" b="9525"/>
            <wp:docPr id="20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1711325"/>
            <wp:effectExtent l="0" t="0" r="0" b="3175"/>
            <wp:docPr id="20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29865"/>
            <wp:effectExtent l="0" t="0" r="3175" b="13335"/>
            <wp:docPr id="2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105</w:t>
      </w:r>
    </w:p>
    <w:p>
      <w:r>
        <w:drawing>
          <wp:inline distT="0" distB="0" distL="114300" distR="114300">
            <wp:extent cx="5264150" cy="1196975"/>
            <wp:effectExtent l="0" t="0" r="12700" b="3175"/>
            <wp:docPr id="2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</w:t>
      </w:r>
    </w:p>
    <w:p>
      <w:r>
        <w:drawing>
          <wp:inline distT="0" distB="0" distL="114300" distR="114300">
            <wp:extent cx="5269865" cy="1922145"/>
            <wp:effectExtent l="0" t="0" r="6985" b="1905"/>
            <wp:docPr id="20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669290"/>
            <wp:effectExtent l="0" t="0" r="15875" b="16510"/>
            <wp:docPr id="20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9A6D77"/>
    <w:rsid w:val="2B4B0EBD"/>
    <w:rsid w:val="2BBE19C8"/>
    <w:rsid w:val="2C34476C"/>
    <w:rsid w:val="2E95168F"/>
    <w:rsid w:val="36794A95"/>
    <w:rsid w:val="377E3209"/>
    <w:rsid w:val="40C20465"/>
    <w:rsid w:val="599A6D77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4" Type="http://schemas.openxmlformats.org/officeDocument/2006/relationships/fontTable" Target="fontTable.xml"/><Relationship Id="rId203" Type="http://schemas.openxmlformats.org/officeDocument/2006/relationships/customXml" Target="../customXml/item1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2018-08-20T02:09:00Z</dcterms:created>
  <dc:creator>贾泽宇</dc:creator>
  <cp:lastModifiedBy>贾泽宇</cp:lastModifiedBy>
  <dcterms:modified xsi:type="dcterms:W3CDTF">2018-08-29T02:22:20Z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